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3544"/>
        <w:gridCol w:w="6634"/>
      </w:tblGrid>
      <w:tr w:rsidR="002C2CDD" w:rsidRPr="00333CD3" w:rsidTr="009A6CE0">
        <w:trPr>
          <w:trHeight w:val="14950"/>
        </w:trPr>
        <w:tc>
          <w:tcPr>
            <w:tcW w:w="3544" w:type="dxa"/>
            <w:tcMar>
              <w:top w:w="504" w:type="dxa"/>
              <w:right w:w="720" w:type="dxa"/>
            </w:tcMar>
          </w:tcPr>
          <w:p w:rsidR="00EC1372" w:rsidRPr="00387529" w:rsidRDefault="00B45C93" w:rsidP="00B45C93">
            <w:pPr>
              <w:pStyle w:val="a8"/>
              <w:tabs>
                <w:tab w:val="center" w:pos="1370"/>
                <w:tab w:val="right" w:pos="2596"/>
              </w:tabs>
              <w:jc w:val="left"/>
            </w:pPr>
            <w:r>
              <w:tab/>
            </w:r>
            <w:r w:rsidR="00E02DCD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02F1A00" wp14:editId="5A05675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665595" cy="1810800"/>
                      <wp:effectExtent l="0" t="0" r="9525" b="0"/>
                      <wp:wrapNone/>
                      <wp:docPr id="1" name="Группа 1" descr="Рисунок верхнего колонтитул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800"/>
                                <a:chOff x="0" y="-1"/>
                                <a:chExt cx="6665911" cy="1824882"/>
                              </a:xfrm>
                            </wpg:grpSpPr>
                            <wps:wsp>
                              <wps:cNvPr id="43" name="Красный прямоугольник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Красный круг"/>
                              <wps:cNvSpPr/>
                              <wps:spPr>
                                <a:xfrm>
                                  <a:off x="0" y="-1"/>
                                  <a:ext cx="1810886" cy="182488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Белый круг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23A133" id="Группа 1" o:spid="_x0000_s1026" alt="Рисунок верхнего колонтитула" style="position:absolute;margin-left:0;margin-top:-38.25pt;width:524.85pt;height:142.6pt;z-index:-251657216;mso-width-percent:858;mso-position-horizontal:left;mso-position-vertical-relative:page;mso-width-percent:858" coordorigin="" coordsize="66659,1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">
                      <v:rect id="Красный прямоугольник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h+sUA&#10;AADbAAAADwAAAGRycy9kb3ducmV2LnhtbESPT2sCMRTE74V+h/AK3mq29Q9laxQtKB5bFWlvj81z&#10;s3TzEjZZd/XTNwXB4zAzv2Fmi97W4kxNqBwreBlmIIgLpysuFRz26+c3ECEia6wdk4ILBVjMHx9m&#10;mGvX8Redd7EUCcIhRwUmRp9LGQpDFsPQeeLknVxjMSbZlFI32CW4reVrlk2lxYrTgkFPH4aK311r&#10;FfjN4fPnZFa+m16Ok01ftt/XqlVq8NQv30FE6uM9fGtvtYLxC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+KH6xQAAANsAAAAPAAAAAAAAAAAAAAAAAJgCAABkcnMv&#10;ZG93bnJldi54bWxQSwUGAAAAAAQABAD1AAAAigMAAAAA&#10;" fillcolor="#d6d3f9 [3204]" stroked="f" strokeweight="2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Красный круг" o:spid="_x0000_s1028" type="#_x0000_t23" style="position:absolute;width:18108;height:18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XD0sQA&#10;AADbAAAADwAAAGRycy9kb3ducmV2LnhtbESPT4vCMBTE7wt+h/AEb2uqiLTVKCK4CKss/jno7dE8&#10;22LzUpps7X57Iyx4HGbmN8x82ZlKtNS40rKC0TACQZxZXXKu4HzafMYgnEfWWFkmBX/kYLnofcwx&#10;1fbBB2qPPhcBwi5FBYX3dSqlywoy6Ia2Jg7ezTYGfZBNLnWDjwA3lRxH0VQaLDksFFjTuqDsfvw1&#10;CvbZ5uty/Zmekug7icm3u1GSx0oN+t1qBsJT59/h//ZWK5hM4PU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Vw9LEAAAA2wAAAA8AAAAAAAAAAAAAAAAAmAIAAGRycy9k&#10;b3ducmV2LnhtbFBLBQYAAAAABAAEAPUAAACJAwAAAAA=&#10;" adj="626" fillcolor="#d6d3f9 [3204]" stroked="f" strokeweight="2pt"/>
                      <v:oval id="Белый круг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vZ274A&#10;AADaAAAADwAAAGRycy9kb3ducmV2LnhtbERPy4rCMBTdC/5DuII7TRURqUYRdcBZKPj4gEtzbYPN&#10;TWkytePXG0FweTjvxaq1pWio9saxgtEwAUGcOW04V3C9/AxmIHxA1lg6JgX/5GG17HYWmGr34BM1&#10;55CLGMI+RQVFCFUqpc8KsuiHriKO3M3VFkOEdS51jY8Ybks5TpKptGg4NhRY0aag7H7+s3HG7HCc&#10;7m7N0z2DMZP9fZuffi9K9Xvteg4iUBu+4o97rxWM4X0l+kE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r2du+AAAA2gAAAA8AAAAAAAAAAAAAAAAAmAIAAGRycy9kb3ducmV2&#10;LnhtbFBLBQYAAAAABAAEAPUAAACDAwAAAAA=&#10;" fillcolor="white [3212]" stroked="f" strokeweight="2pt"/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Инициалы:"/>
                <w:tag w:val="Инициалы:"/>
                <w:id w:val="477349409"/>
                <w:placeholder>
                  <w:docPart w:val="62094227BD524AA98FDBB6138014ED3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05567A">
                  <w:rPr>
                    <w:lang w:val="en-US"/>
                  </w:rPr>
                  <w:t>CV</w:t>
                </w:r>
              </w:sdtContent>
            </w:sdt>
          </w:p>
          <w:p w:rsidR="002C2CDD" w:rsidRPr="00703774" w:rsidRDefault="00EC1372" w:rsidP="00703774">
            <w:pPr>
              <w:pStyle w:val="3"/>
              <w:rPr>
                <w:rFonts w:ascii="Times New Roman" w:hAnsi="Times New Roman"/>
              </w:rPr>
            </w:pPr>
            <w:r>
              <w:t xml:space="preserve"> </w:t>
            </w:r>
          </w:p>
          <w:p w:rsidR="002C2CDD" w:rsidRPr="00333CD3" w:rsidRDefault="00CF3C41" w:rsidP="007569C1">
            <w:pPr>
              <w:pStyle w:val="3"/>
            </w:pPr>
            <w:sdt>
              <w:sdtPr>
                <w:alias w:val="Навыки:"/>
                <w:tag w:val="Навыки:"/>
                <w:id w:val="1490835561"/>
                <w:placeholder>
                  <w:docPart w:val="DB701E81624D4B818AE21039ADC66A0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8465E">
                  <w:rPr>
                    <w:rFonts w:ascii="Cambria" w:hAnsi="Cambria" w:cs="Cambria"/>
                    <w:bdr w:val="single" w:sz="4" w:space="0" w:color="auto"/>
                    <w:lang w:bidi="ru-RU"/>
                  </w:rPr>
                  <w:t>Навыки</w:t>
                </w:r>
              </w:sdtContent>
            </w:sdt>
          </w:p>
          <w:p w:rsidR="009A6CE0" w:rsidRDefault="00D74A43" w:rsidP="009A6CE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D74A43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4A43">
              <w:rPr>
                <w:rFonts w:ascii="Times New Roman" w:hAnsi="Times New Roman" w:cs="Times New Roman"/>
                <w:sz w:val="28"/>
                <w:szCs w:val="28"/>
              </w:rPr>
              <w:t>и обработка изображений, составление коллажей и мудбордов - часть моей ежедневной рутины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8E2F29" w:rsidRPr="008E2F29" w:rsidRDefault="009A6CE0" w:rsidP="008E2F29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любой сфере искусства меня увлекает цвет или его отсутствие, то как разные сочетания цветов влияют на состояние человека, до особенностей цветовой палитры разных художников – как от цвета зависит восприятие объекта или изображения. Примеры мо</w:t>
            </w:r>
            <w:r w:rsidR="008E2F29">
              <w:rPr>
                <w:rFonts w:ascii="Times New Roman" w:hAnsi="Times New Roman" w:cs="Times New Roman"/>
                <w:sz w:val="28"/>
                <w:szCs w:val="28"/>
              </w:rPr>
              <w:t>их работ вы можете увидеть</w:t>
            </w:r>
            <w:r w:rsidR="005B6B8B">
              <w:rPr>
                <w:rFonts w:ascii="Times New Roman" w:hAnsi="Times New Roman" w:cs="Times New Roman"/>
                <w:sz w:val="28"/>
                <w:szCs w:val="28"/>
              </w:rPr>
              <w:t xml:space="preserve"> ниже. (прикрепляю сайт с коллажами).</w:t>
            </w:r>
            <w:bookmarkStart w:id="0" w:name="_GoBack"/>
            <w:bookmarkEnd w:id="0"/>
          </w:p>
          <w:p w:rsidR="005B6B8B" w:rsidRDefault="005B6B8B" w:rsidP="008E2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1793240" cy="318706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6986-26-07-17-04-0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240" cy="318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6CE0" w:rsidRPr="008E2F29" w:rsidRDefault="005B6B8B" w:rsidP="008E2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793240" cy="1351280"/>
                  <wp:effectExtent l="0" t="0" r="0" b="127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ege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24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546100" y="408495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793240" cy="3187065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_6990-26-07-17-04-01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240" cy="318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34" w:type="dxa"/>
            <w:tcMar>
              <w:top w:w="504" w:type="dxa"/>
              <w:left w:w="0" w:type="dxa"/>
            </w:tcMar>
          </w:tcPr>
          <w:tbl>
            <w:tblPr>
              <w:tblStyle w:val="a3"/>
              <w:tblW w:w="64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6497"/>
            </w:tblGrid>
            <w:tr w:rsidR="00C612DA" w:rsidRPr="00333CD3" w:rsidTr="004715C7">
              <w:trPr>
                <w:trHeight w:hRule="exact" w:val="1151"/>
              </w:trPr>
              <w:tc>
                <w:tcPr>
                  <w:tcW w:w="6497" w:type="dxa"/>
                  <w:vAlign w:val="center"/>
                </w:tcPr>
                <w:p w:rsidR="00C612DA" w:rsidRPr="000474F3" w:rsidRDefault="00CF3C41" w:rsidP="00B45C93">
                  <w:pPr>
                    <w:pStyle w:val="1"/>
                    <w:outlineLvl w:val="0"/>
                    <w:rPr>
                      <w:rFonts w:ascii="Times New Roman" w:hAnsi="Times New Roman"/>
                      <w:lang w:bidi="ru-RU"/>
                    </w:rPr>
                  </w:pPr>
                  <w:sdt>
                    <w:sdtPr>
                      <w:alias w:val="Ваше имя:"/>
                      <w:tag w:val="Ваше имя:"/>
                      <w:id w:val="1982421306"/>
                      <w:placeholder>
                        <w:docPart w:val="DF2EEA45A97740FC9195BD0806F907B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45C93">
                        <w:rPr>
                          <w:rFonts w:ascii="Cambria" w:hAnsi="Cambria" w:cs="Cambria"/>
                        </w:rPr>
                        <w:t>Бессмертная</w:t>
                      </w:r>
                      <w:r w:rsidR="00B45C93">
                        <w:t xml:space="preserve"> </w:t>
                      </w:r>
                      <w:r w:rsidR="00B45C93">
                        <w:rPr>
                          <w:rFonts w:ascii="Cambria" w:hAnsi="Cambria" w:cs="Cambria"/>
                        </w:rPr>
                        <w:t>Александра</w:t>
                      </w:r>
                    </w:sdtContent>
                  </w:sdt>
                  <w:r w:rsidR="000474F3">
                    <w:rPr>
                      <w:lang w:bidi="ru-RU"/>
                    </w:rPr>
                    <w:t xml:space="preserve"> </w:t>
                  </w:r>
                </w:p>
                <w:p w:rsidR="00B45C93" w:rsidRPr="00B45C93" w:rsidRDefault="00B45C93" w:rsidP="00B45C93">
                  <w:pPr>
                    <w:rPr>
                      <w:rFonts w:ascii="Times New Roman" w:hAnsi="Times New Roman"/>
                      <w:lang w:bidi="ru-RU"/>
                    </w:rPr>
                  </w:pPr>
                </w:p>
              </w:tc>
            </w:tr>
          </w:tbl>
          <w:p w:rsidR="002C2CDD" w:rsidRPr="00333CD3" w:rsidRDefault="00CF3C41" w:rsidP="007569C1">
            <w:pPr>
              <w:pStyle w:val="3"/>
            </w:pPr>
            <w:sdt>
              <w:sdtPr>
                <w:rPr>
                  <w:sz w:val="36"/>
                  <w:szCs w:val="36"/>
                  <w:bdr w:val="single" w:sz="4" w:space="0" w:color="auto"/>
                </w:rPr>
                <w:alias w:val="Опыт работы:"/>
                <w:tag w:val="Опыт работы:"/>
                <w:id w:val="1217937480"/>
                <w:placeholder>
                  <w:docPart w:val="E7C1F43468AD4BAEBB8E239689431F5E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  <w:szCs w:val="24"/>
                  <w:bdr w:val="none" w:sz="0" w:space="0" w:color="auto"/>
                </w:rPr>
              </w:sdtEndPr>
              <w:sdtContent>
                <w:r w:rsidR="002C2CDD" w:rsidRPr="000474F3">
                  <w:rPr>
                    <w:rStyle w:val="10"/>
                    <w:rFonts w:ascii="Cambria" w:hAnsi="Cambria" w:cs="Cambria"/>
                    <w:sz w:val="36"/>
                    <w:szCs w:val="36"/>
                    <w:bdr w:val="single" w:sz="4" w:space="0" w:color="auto"/>
                  </w:rPr>
                  <w:t>Опыт</w:t>
                </w:r>
                <w:r w:rsidR="002C2CDD" w:rsidRPr="000474F3">
                  <w:rPr>
                    <w:rStyle w:val="10"/>
                    <w:sz w:val="36"/>
                    <w:szCs w:val="36"/>
                    <w:bdr w:val="single" w:sz="4" w:space="0" w:color="auto"/>
                  </w:rPr>
                  <w:t xml:space="preserve"> </w:t>
                </w:r>
                <w:r w:rsidR="002C2CDD" w:rsidRPr="000474F3">
                  <w:rPr>
                    <w:rStyle w:val="10"/>
                    <w:rFonts w:ascii="Cambria" w:hAnsi="Cambria" w:cs="Cambria"/>
                    <w:sz w:val="36"/>
                    <w:szCs w:val="36"/>
                    <w:bdr w:val="single" w:sz="4" w:space="0" w:color="auto"/>
                  </w:rPr>
                  <w:t>работы</w:t>
                </w:r>
              </w:sdtContent>
            </w:sdt>
          </w:p>
          <w:p w:rsidR="002C2CDD" w:rsidRPr="00333CD3" w:rsidRDefault="00B45C93" w:rsidP="005236AC">
            <w:pPr>
              <w:pStyle w:val="4"/>
              <w:pBdr>
                <w:bottom w:val="single" w:sz="4" w:space="1" w:color="auto"/>
              </w:pBdr>
            </w:pPr>
            <w:r>
              <w:rPr>
                <w:rFonts w:ascii="Times New Roman" w:hAnsi="Times New Roman"/>
              </w:rPr>
              <w:t>СТАЖЕР</w:t>
            </w:r>
            <w:r w:rsidR="002C2CDD" w:rsidRPr="00333CD3">
              <w:rPr>
                <w:lang w:bidi="ru-RU"/>
              </w:rPr>
              <w:t xml:space="preserve"> • </w:t>
            </w:r>
            <w:r>
              <w:rPr>
                <w:lang w:val="en-US"/>
              </w:rPr>
              <w:t>the</w:t>
            </w:r>
            <w:r w:rsidRPr="00B45C93">
              <w:t xml:space="preserve"> </w:t>
            </w:r>
            <w:r>
              <w:rPr>
                <w:lang w:val="en-US"/>
              </w:rPr>
              <w:t>blueprint</w:t>
            </w:r>
            <w:r w:rsidR="002C2CDD" w:rsidRPr="00333CD3">
              <w:rPr>
                <w:lang w:bidi="ru-RU"/>
              </w:rPr>
              <w:t xml:space="preserve"> • </w:t>
            </w:r>
            <w:r w:rsidRPr="00B45C93">
              <w:t>01.07.2017-20.11.17</w:t>
            </w:r>
          </w:p>
          <w:p w:rsidR="002C2CDD" w:rsidRPr="000474F3" w:rsidRDefault="00B45C93" w:rsidP="005236AC">
            <w:pPr>
              <w:pBdr>
                <w:bottom w:val="single" w:sz="4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  <w:r w:rsidRPr="000474F3">
              <w:rPr>
                <w:rFonts w:ascii="Times New Roman" w:hAnsi="Times New Roman"/>
                <w:sz w:val="28"/>
                <w:szCs w:val="28"/>
              </w:rPr>
              <w:t>Основные обязанности –</w:t>
            </w:r>
            <w:r w:rsidR="00703774" w:rsidRPr="000474F3">
              <w:rPr>
                <w:rFonts w:ascii="Times New Roman" w:hAnsi="Times New Roman"/>
                <w:sz w:val="28"/>
                <w:szCs w:val="28"/>
                <w:lang w:val="en-US"/>
              </w:rPr>
              <w:t>research</w:t>
            </w:r>
            <w:r w:rsidR="00703774" w:rsidRPr="000474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474F3">
              <w:rPr>
                <w:rFonts w:ascii="Times New Roman" w:hAnsi="Times New Roman"/>
                <w:sz w:val="28"/>
                <w:szCs w:val="28"/>
              </w:rPr>
              <w:t xml:space="preserve">информации, подборка визуальных материалов: картинки, фотографии, видео, работа в </w:t>
            </w:r>
            <w:r w:rsidRPr="000474F3">
              <w:rPr>
                <w:rFonts w:ascii="Times New Roman" w:hAnsi="Times New Roman"/>
                <w:sz w:val="28"/>
                <w:szCs w:val="28"/>
                <w:lang w:val="en-US"/>
              </w:rPr>
              <w:t>photoshop</w:t>
            </w:r>
            <w:r w:rsidRPr="000474F3">
              <w:rPr>
                <w:rFonts w:ascii="Times New Roman" w:hAnsi="Times New Roman"/>
                <w:sz w:val="28"/>
                <w:szCs w:val="28"/>
              </w:rPr>
              <w:t>, создание коллажей,</w:t>
            </w:r>
            <w:r w:rsidR="00703774" w:rsidRPr="000474F3">
              <w:rPr>
                <w:rFonts w:ascii="Times New Roman" w:hAnsi="Times New Roman"/>
                <w:sz w:val="28"/>
                <w:szCs w:val="28"/>
              </w:rPr>
              <w:t xml:space="preserve"> визуальное оформление соцсетей. </w:t>
            </w:r>
          </w:p>
          <w:p w:rsidR="00B45C93" w:rsidRDefault="00CF3C41" w:rsidP="009477FB">
            <w:pPr>
              <w:pStyle w:val="a4"/>
              <w:rPr>
                <w:rFonts w:ascii="Times New Roman" w:hAnsi="Times New Roman"/>
              </w:rPr>
            </w:pPr>
            <w:sdt>
              <w:sdtPr>
                <w:alias w:val="Образование:"/>
                <w:tag w:val="Образование:"/>
                <w:id w:val="1349516922"/>
                <w:placeholder>
                  <w:docPart w:val="E0DD0F83322D4BA3BAB09FC4E7899F8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0474F3">
                  <w:rPr>
                    <w:rStyle w:val="10"/>
                    <w:rFonts w:ascii="Cambria" w:hAnsi="Cambria" w:cs="Cambria"/>
                    <w:sz w:val="36"/>
                    <w:szCs w:val="36"/>
                    <w:bdr w:val="single" w:sz="4" w:space="0" w:color="auto"/>
                  </w:rPr>
                  <w:t>Образование</w:t>
                </w:r>
              </w:sdtContent>
            </w:sdt>
          </w:p>
          <w:p w:rsidR="00B45C93" w:rsidRPr="000474F3" w:rsidRDefault="009477FB" w:rsidP="00D81A7B">
            <w:pPr>
              <w:pStyle w:val="af1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</w:rPr>
            </w:pPr>
            <w:r w:rsidRPr="000474F3">
              <w:rPr>
                <w:rFonts w:ascii="Times New Roman" w:hAnsi="Times New Roman" w:cs="Calibri"/>
                <w:sz w:val="28"/>
                <w:szCs w:val="28"/>
              </w:rPr>
              <w:t>Среднее образование в школе с углубленным изучением английского языка</w:t>
            </w:r>
            <w:r w:rsidR="003B6AAF" w:rsidRPr="000474F3">
              <w:rPr>
                <w:rFonts w:ascii="Times New Roman" w:hAnsi="Times New Roman"/>
                <w:sz w:val="28"/>
                <w:szCs w:val="28"/>
              </w:rPr>
              <w:t>– ГБОУСОШ №2054 сп2 2004-2016</w:t>
            </w:r>
            <w:r w:rsidRPr="000474F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9477FB" w:rsidRPr="000474F3" w:rsidRDefault="009477FB" w:rsidP="00D81A7B">
            <w:pPr>
              <w:pStyle w:val="af1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</w:rPr>
            </w:pPr>
            <w:r w:rsidRPr="000474F3">
              <w:rPr>
                <w:rFonts w:ascii="Times New Roman" w:hAnsi="Times New Roman"/>
                <w:sz w:val="28"/>
                <w:szCs w:val="28"/>
              </w:rPr>
              <w:t xml:space="preserve">Первый курс актерского факультета в ГИТИСе. </w:t>
            </w:r>
          </w:p>
          <w:p w:rsidR="00B45C93" w:rsidRPr="000474F3" w:rsidRDefault="00B45C93" w:rsidP="00D81A7B">
            <w:pPr>
              <w:pStyle w:val="af1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  <w:lang w:bidi="ru-RU"/>
              </w:rPr>
            </w:pPr>
            <w:r w:rsidRPr="000474F3">
              <w:rPr>
                <w:rFonts w:ascii="Times New Roman" w:hAnsi="Times New Roman"/>
                <w:sz w:val="28"/>
                <w:szCs w:val="28"/>
                <w:lang w:bidi="ru-RU"/>
              </w:rPr>
              <w:t>На данный момент обучаюсь в ВШЭ, на 1ом курсе филологического факультета</w:t>
            </w:r>
            <w:r w:rsidR="00703774" w:rsidRPr="000474F3">
              <w:rPr>
                <w:rFonts w:ascii="Times New Roman" w:hAnsi="Times New Roman"/>
                <w:sz w:val="28"/>
                <w:szCs w:val="28"/>
                <w:lang w:bidi="ru-RU"/>
              </w:rPr>
              <w:t xml:space="preserve">. </w:t>
            </w:r>
          </w:p>
          <w:p w:rsidR="00703774" w:rsidRPr="000474F3" w:rsidRDefault="00703774" w:rsidP="000474F3">
            <w:pPr>
              <w:pStyle w:val="2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4547"/>
              </w:tabs>
              <w:rPr>
                <w:sz w:val="36"/>
                <w:szCs w:val="36"/>
                <w:lang w:bidi="ru-RU"/>
              </w:rPr>
            </w:pPr>
            <w:r w:rsidRPr="000474F3">
              <w:rPr>
                <w:rFonts w:ascii="Cambria" w:hAnsi="Cambria" w:cs="Cambria"/>
                <w:sz w:val="36"/>
                <w:szCs w:val="36"/>
                <w:lang w:bidi="ru-RU"/>
              </w:rPr>
              <w:t>Владение</w:t>
            </w:r>
            <w:r w:rsidRPr="000474F3">
              <w:rPr>
                <w:sz w:val="36"/>
                <w:szCs w:val="36"/>
                <w:lang w:bidi="ru-RU"/>
              </w:rPr>
              <w:t xml:space="preserve"> </w:t>
            </w:r>
            <w:r w:rsidRPr="000474F3">
              <w:rPr>
                <w:rFonts w:ascii="Cambria" w:hAnsi="Cambria" w:cs="Cambria"/>
                <w:sz w:val="36"/>
                <w:szCs w:val="36"/>
                <w:lang w:bidi="ru-RU"/>
              </w:rPr>
              <w:t>иностранными</w:t>
            </w:r>
            <w:r w:rsidRPr="000474F3">
              <w:rPr>
                <w:sz w:val="36"/>
                <w:szCs w:val="36"/>
                <w:lang w:bidi="ru-RU"/>
              </w:rPr>
              <w:t xml:space="preserve"> </w:t>
            </w:r>
            <w:r w:rsidRPr="000474F3">
              <w:rPr>
                <w:rFonts w:ascii="Cambria" w:hAnsi="Cambria" w:cs="Cambria"/>
                <w:sz w:val="36"/>
                <w:szCs w:val="36"/>
                <w:lang w:bidi="ru-RU"/>
              </w:rPr>
              <w:t>языками</w:t>
            </w:r>
          </w:p>
          <w:tbl>
            <w:tblPr>
              <w:tblStyle w:val="a3"/>
              <w:tblW w:w="64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4082"/>
            </w:tblGrid>
            <w:tr w:rsidR="00F9772B" w:rsidRPr="00F9772B" w:rsidTr="00F9772B">
              <w:trPr>
                <w:trHeight w:val="1577"/>
              </w:trPr>
              <w:tc>
                <w:tcPr>
                  <w:tcW w:w="2410" w:type="dxa"/>
                </w:tcPr>
                <w:p w:rsidR="00F9772B" w:rsidRPr="000474F3" w:rsidRDefault="00F9772B" w:rsidP="00F9772B">
                  <w:pPr>
                    <w:rPr>
                      <w:rFonts w:ascii="Times New Roman" w:hAnsi="Times New Roman"/>
                      <w:sz w:val="28"/>
                      <w:szCs w:val="28"/>
                      <w:lang w:bidi="ru-RU"/>
                    </w:rPr>
                  </w:pPr>
                  <w:r w:rsidRPr="000474F3">
                    <w:rPr>
                      <w:rFonts w:ascii="Times New Roman" w:hAnsi="Times New Roman" w:cs="Calibri"/>
                      <w:sz w:val="28"/>
                      <w:szCs w:val="28"/>
                      <w:lang w:bidi="ru-RU"/>
                    </w:rPr>
                    <w:t>Английский</w:t>
                  </w:r>
                  <w:r w:rsidRPr="000474F3">
                    <w:rPr>
                      <w:rFonts w:ascii="Times New Roman" w:hAnsi="Times New Roman"/>
                      <w:sz w:val="28"/>
                      <w:szCs w:val="28"/>
                      <w:lang w:bidi="ru-RU"/>
                    </w:rPr>
                    <w:t xml:space="preserve"> </w:t>
                  </w:r>
                </w:p>
                <w:p w:rsidR="00F9772B" w:rsidRPr="000474F3" w:rsidRDefault="00F9772B" w:rsidP="00F9772B">
                  <w:pPr>
                    <w:rPr>
                      <w:rFonts w:ascii="Times New Roman" w:hAnsi="Times New Roman"/>
                      <w:sz w:val="28"/>
                      <w:szCs w:val="28"/>
                      <w:lang w:bidi="ru-RU"/>
                    </w:rPr>
                  </w:pPr>
                  <w:r w:rsidRPr="000474F3">
                    <w:rPr>
                      <w:rFonts w:ascii="Times New Roman" w:hAnsi="Times New Roman"/>
                      <w:sz w:val="28"/>
                      <w:szCs w:val="28"/>
                      <w:lang w:bidi="ru-RU"/>
                    </w:rPr>
                    <w:t xml:space="preserve">Немецкий </w:t>
                  </w:r>
                </w:p>
                <w:p w:rsidR="00F9772B" w:rsidRPr="000474F3" w:rsidRDefault="00F9772B" w:rsidP="00F9772B">
                  <w:pPr>
                    <w:rPr>
                      <w:rFonts w:ascii="Times New Roman" w:hAnsi="Times New Roman"/>
                      <w:sz w:val="28"/>
                      <w:szCs w:val="28"/>
                      <w:lang w:bidi="ru-RU"/>
                    </w:rPr>
                  </w:pPr>
                  <w:r w:rsidRPr="000474F3">
                    <w:rPr>
                      <w:rFonts w:ascii="Times New Roman" w:hAnsi="Times New Roman"/>
                      <w:sz w:val="28"/>
                      <w:szCs w:val="28"/>
                      <w:lang w:bidi="ru-RU"/>
                    </w:rPr>
                    <w:t xml:space="preserve">Французский </w:t>
                  </w:r>
                </w:p>
                <w:p w:rsidR="00F9772B" w:rsidRPr="000474F3" w:rsidRDefault="00F9772B" w:rsidP="00F9772B">
                  <w:pPr>
                    <w:rPr>
                      <w:rFonts w:ascii="Times New Roman" w:hAnsi="Times New Roman" w:cs="Calibri"/>
                      <w:sz w:val="28"/>
                      <w:szCs w:val="28"/>
                      <w:lang w:bidi="ru-RU"/>
                    </w:rPr>
                  </w:pPr>
                </w:p>
              </w:tc>
              <w:tc>
                <w:tcPr>
                  <w:tcW w:w="4082" w:type="dxa"/>
                </w:tcPr>
                <w:p w:rsidR="00F9772B" w:rsidRPr="000474F3" w:rsidRDefault="00F9772B" w:rsidP="00F9772B">
                  <w:pPr>
                    <w:rPr>
                      <w:rFonts w:ascii="Times New Roman" w:hAnsi="Times New Roman" w:cs="Calibri"/>
                      <w:sz w:val="28"/>
                      <w:szCs w:val="28"/>
                      <w:lang w:val="en-US" w:bidi="ru-RU"/>
                    </w:rPr>
                  </w:pPr>
                  <w:r w:rsidRPr="000474F3">
                    <w:rPr>
                      <w:rFonts w:ascii="Times New Roman" w:hAnsi="Times New Roman"/>
                      <w:sz w:val="28"/>
                      <w:szCs w:val="28"/>
                      <w:lang w:val="en-US" w:bidi="ru-RU"/>
                    </w:rPr>
                    <w:t>upper intermediate</w:t>
                  </w:r>
                  <w:r w:rsidRPr="000474F3">
                    <w:rPr>
                      <w:rFonts w:ascii="Times New Roman" w:hAnsi="Times New Roman" w:cs="Calibri"/>
                      <w:sz w:val="28"/>
                      <w:szCs w:val="28"/>
                      <w:lang w:val="en-US" w:bidi="ru-RU"/>
                    </w:rPr>
                    <w:t xml:space="preserve"> </w:t>
                  </w:r>
                </w:p>
                <w:p w:rsidR="00F9772B" w:rsidRPr="000474F3" w:rsidRDefault="00F9772B" w:rsidP="00F9772B">
                  <w:pPr>
                    <w:rPr>
                      <w:rFonts w:ascii="Times New Roman" w:hAnsi="Times New Roman"/>
                      <w:sz w:val="28"/>
                      <w:szCs w:val="28"/>
                      <w:lang w:bidi="ru-RU"/>
                    </w:rPr>
                  </w:pPr>
                  <w:r w:rsidRPr="000474F3">
                    <w:rPr>
                      <w:rFonts w:ascii="Times New Roman" w:hAnsi="Times New Roman" w:cs="Calibri"/>
                      <w:sz w:val="28"/>
                      <w:szCs w:val="28"/>
                      <w:lang w:bidi="ru-RU"/>
                    </w:rPr>
                    <w:t>б</w:t>
                  </w:r>
                  <w:r w:rsidRPr="000474F3">
                    <w:rPr>
                      <w:rFonts w:ascii="Times New Roman" w:hAnsi="Times New Roman"/>
                      <w:sz w:val="28"/>
                      <w:szCs w:val="28"/>
                      <w:lang w:bidi="ru-RU"/>
                    </w:rPr>
                    <w:t>азовый уровень А2</w:t>
                  </w:r>
                </w:p>
                <w:p w:rsidR="00F9772B" w:rsidRPr="000474F3" w:rsidRDefault="00F9772B" w:rsidP="00F9772B">
                  <w:pPr>
                    <w:rPr>
                      <w:rFonts w:ascii="Times New Roman" w:hAnsi="Times New Roman"/>
                      <w:sz w:val="28"/>
                      <w:szCs w:val="28"/>
                      <w:lang w:bidi="ru-RU"/>
                    </w:rPr>
                  </w:pPr>
                  <w:r w:rsidRPr="000474F3">
                    <w:rPr>
                      <w:rFonts w:ascii="Times New Roman" w:hAnsi="Times New Roman"/>
                      <w:sz w:val="28"/>
                      <w:szCs w:val="28"/>
                      <w:lang w:bidi="ru-RU"/>
                    </w:rPr>
                    <w:t>А1 (изучаю с первого курса в ВШЭ)</w:t>
                  </w:r>
                </w:p>
                <w:p w:rsidR="00F9772B" w:rsidRPr="000474F3" w:rsidRDefault="00F9772B" w:rsidP="00F9772B">
                  <w:pPr>
                    <w:rPr>
                      <w:rFonts w:ascii="Times New Roman" w:hAnsi="Times New Roman" w:cs="Calibri"/>
                      <w:sz w:val="28"/>
                      <w:szCs w:val="28"/>
                      <w:lang w:bidi="ru-RU"/>
                    </w:rPr>
                  </w:pPr>
                </w:p>
              </w:tc>
            </w:tr>
          </w:tbl>
          <w:p w:rsidR="00741125" w:rsidRPr="00333CD3" w:rsidRDefault="00741125" w:rsidP="00741125"/>
        </w:tc>
      </w:tr>
    </w:tbl>
    <w:p w:rsidR="005B6B8B" w:rsidRPr="008E2F29" w:rsidRDefault="005B6B8B" w:rsidP="008E2F29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5520511" cy="3005959"/>
            <wp:effectExtent l="0" t="0" r="444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 экрана b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154" cy="30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8051"/>
      </w:tblGrid>
      <w:tr w:rsidR="005B6B8B" w:rsidRPr="005B6B8B" w:rsidTr="005B6B8B">
        <w:tc>
          <w:tcPr>
            <w:tcW w:w="2127" w:type="dxa"/>
            <w:tcMar>
              <w:top w:w="504" w:type="dxa"/>
              <w:right w:w="720" w:type="dxa"/>
            </w:tcMar>
          </w:tcPr>
          <w:p w:rsidR="005B6B8B" w:rsidRPr="005B6B8B" w:rsidRDefault="005B6B8B" w:rsidP="005B6B8B">
            <w:pPr>
              <w:tabs>
                <w:tab w:val="center" w:pos="1370"/>
                <w:tab w:val="right" w:pos="2596"/>
              </w:tabs>
              <w:spacing w:after="1600" w:line="240" w:lineRule="auto"/>
              <w:ind w:right="360"/>
              <w:contextualSpacing/>
              <w:jc w:val="left"/>
              <w:rPr>
                <w:rFonts w:ascii="Times New Roman" w:hAnsi="Times New Roman" w:cs="Times New Roman"/>
                <w:caps/>
                <w:color w:val="D6D3F9" w:themeColor="accent1"/>
                <w:sz w:val="110"/>
              </w:rPr>
            </w:pPr>
          </w:p>
        </w:tc>
        <w:tc>
          <w:tcPr>
            <w:tcW w:w="8051" w:type="dxa"/>
            <w:tcMar>
              <w:top w:w="504" w:type="dxa"/>
              <w:left w:w="0" w:type="dxa"/>
            </w:tcMar>
          </w:tcPr>
          <w:p w:rsidR="005B6B8B" w:rsidRPr="005B6B8B" w:rsidRDefault="005B6B8B" w:rsidP="005B6B8B">
            <w:pPr>
              <w:spacing w:before="300" w:after="40"/>
              <w:jc w:val="left"/>
              <w:outlineLvl w:val="0"/>
              <w:rPr>
                <w:rFonts w:ascii="Times New Roman" w:hAnsi="Times New Roman" w:cs="Times New Roman"/>
                <w:smallCaps/>
                <w:spacing w:val="5"/>
                <w:sz w:val="32"/>
                <w:szCs w:val="32"/>
                <w:lang w:val="en-US"/>
              </w:rPr>
            </w:pPr>
            <w:r w:rsidRPr="005B6B8B">
              <w:rPr>
                <w:rFonts w:ascii="Times New Roman" w:hAnsi="Times New Roman" w:cs="Times New Roman"/>
                <w:smallCaps/>
                <w:spacing w:val="5"/>
                <w:sz w:val="32"/>
                <w:szCs w:val="32"/>
                <w:lang w:val="en-US"/>
              </w:rPr>
              <w:t xml:space="preserve">tumblr - http://nymphalidaemorphina.tumblr.com/ </w:t>
            </w:r>
          </w:p>
          <w:p w:rsidR="005B6B8B" w:rsidRPr="005B6B8B" w:rsidRDefault="005B6B8B" w:rsidP="005B6B8B">
            <w:pPr>
              <w:spacing w:before="300" w:after="40"/>
              <w:jc w:val="left"/>
              <w:outlineLvl w:val="0"/>
              <w:rPr>
                <w:rFonts w:ascii="Times New Roman" w:hAnsi="Times New Roman" w:cs="Times New Roman"/>
                <w:smallCaps/>
                <w:spacing w:val="5"/>
                <w:sz w:val="32"/>
                <w:szCs w:val="32"/>
              </w:rPr>
            </w:pPr>
            <w:r w:rsidRPr="005B6B8B">
              <w:rPr>
                <w:rFonts w:ascii="Times New Roman" w:hAnsi="Times New Roman" w:cs="Times New Roman"/>
                <w:smallCaps/>
                <w:spacing w:val="5"/>
                <w:sz w:val="32"/>
                <w:szCs w:val="32"/>
              </w:rPr>
              <w:t>коллажи - http://sashabessmertnaya.polyvore.com/</w:t>
            </w:r>
          </w:p>
        </w:tc>
      </w:tr>
    </w:tbl>
    <w:p w:rsidR="004715C7" w:rsidRPr="008E2F29" w:rsidRDefault="004715C7" w:rsidP="008E2F29">
      <w:pPr>
        <w:rPr>
          <w:rFonts w:ascii="Times New Roman" w:hAnsi="Times New Roman"/>
        </w:rPr>
      </w:pPr>
    </w:p>
    <w:sectPr w:rsidR="004715C7" w:rsidRPr="008E2F29" w:rsidSect="00F9772B">
      <w:footerReference w:type="default" r:id="rId13"/>
      <w:footerReference w:type="first" r:id="rId14"/>
      <w:type w:val="continuous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C41" w:rsidRDefault="00CF3C41" w:rsidP="00713050">
      <w:pPr>
        <w:spacing w:line="240" w:lineRule="auto"/>
      </w:pPr>
      <w:r>
        <w:separator/>
      </w:r>
    </w:p>
  </w:endnote>
  <w:endnote w:type="continuationSeparator" w:id="0">
    <w:p w:rsidR="00CF3C41" w:rsidRDefault="00CF3C4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8A" w:rsidRDefault="00C2098A" w:rsidP="00217980">
    <w:pPr>
      <w:pStyle w:val="a9"/>
      <w:rPr>
        <w:noProof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545"/>
      <w:gridCol w:w="2545"/>
      <w:gridCol w:w="2544"/>
      <w:gridCol w:w="2544"/>
    </w:tblGrid>
    <w:tr w:rsidR="00217980" w:rsidTr="00F46AAC"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9"/>
          </w:pPr>
          <w:r w:rsidRPr="00CA3DF1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Группа 102" descr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Овал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Полилиния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авнобедренный треугольник 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91E776" id="Группа 102" o:spid="_x0000_s1026" alt="Значок электронной почты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AUS0SZIIAAC9OQAADgAAAAAAAAAAAAAAAAAuAgAAZHJzL2Uyb0RvYy54bWxQSwECLQAUAAYA&#10;CAAAACEAaEcb0NgAAAADAQAADwAAAAAAAAAAAAAAAADsCgAAZHJzL2Rvd25yZXYueG1sUEsFBgAA&#10;AAAEAAQA8wAAAPELAAAAAA==&#10;">
                    <o:lock v:ext="edit" aspectratio="t"/>
                    <v:oval id="Овал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Dop78A&#10;AADbAAAADwAAAGRycy9kb3ducmV2LnhtbERPTYvCMBC9L/gfwgheFk3VRaQaRQqKIC5YPXgcmrEt&#10;NpPSpFr/vTkIHh/ve7nuTCUe1LjSsoLxKAJBnFldcq7gct4O5yCcR9ZYWSYFL3KwXvV+lhhr++QT&#10;PVKfixDCLkYFhfd1LKXLCjLoRrYmDtzNNgZ9gE0udYPPEG4qOYmimTRYcmgosKakoOyetkZBezP/&#10;x9+WrodtkmL5l0zptGOlBv1uswDhqfNf8ce91womYWz4En6AX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sOinvwAAANsAAAAPAAAAAAAAAAAAAAAAAJgCAABkcnMvZG93bnJl&#10;di54bWxQSwUGAAAAAAQABAD1AAAAhAMAAAAA&#10;" fillcolor="#d6d3f9 [3204]" stroked="f" strokeweight="2pt"/>
                    <v:group id="Группа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Полилиния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wu2cMA&#10;AADbAAAADwAAAGRycy9kb3ducmV2LnhtbESPwWrCQBCG7wXfYZmCt7qpgmh0FVEEBaFo1fM0Oyah&#10;2dmQXTX69M6h0OPwz//NfNN56yp1oyaUng189hJQxJm3JecGjt/rjxGoEJEtVp7JwIMCzGedtymm&#10;1t95T7dDzJVAOKRooIixTrUOWUEOQ8/XxJJdfOMwytjk2jZ4F7irdD9JhtphyXKhwJqWBWW/h6sT&#10;yuq52I8jWv1zGn+NtkO9a88XY7rv7WICKlIb/5f/2htrYCDfi4t4gJ6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wu2cMAAADbAAAADwAAAAAAAAAAAAAAAACYAgAAZHJzL2Rv&#10;d25yZXYueG1sUEsFBgAAAAAEAAQA9QAAAIgDAAAAAA==&#10;" path="m287158,209029l392549,138910r107960,70119l785097,,,,287158,209029xe" fillcolor="black [3213]" stroked="f" strokeweight="2pt"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VesEA&#10;AADbAAAADwAAAGRycy9kb3ducmV2LnhtbESPT4vCMBTE7wt+h/AEb2uqwiLVKCr+2Zvo9rDHR/Ns&#10;i81LaWJb/fRGEDwOM/MbZr7sTCkaql1hWcFoGIEgTq0uOFOQ/O2+pyCcR9ZYWiYFd3KwXPS+5hhr&#10;2/KJmrPPRICwi1FB7n0VS+nSnAy6oa2Ig3extUEfZJ1JXWMb4KaU4yj6kQYLDgs5VrTJKb2eb0aB&#10;fhzue72lJFlze/l3dNzJtlFq0O9WMxCeOv8Jv9u/WsFkBK8v4Q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IVXrBAAAA2wAAAA8AAAAAAAAAAAAAAAAAmAIAAGRycy9kb3du&#10;cmV2LnhtbFBLBQYAAAAABAAEAPUAAACGAwAAAAA=&#10;" path="m,243343l179100,,372486,243343,,243343xe" fillcolor="black [3213]" stroked="f" strokeweight="2pt"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YWL4A&#10;AADbAAAADwAAAGRycy9kb3ducmV2LnhtbESPzQrCMBCE74LvEFbwpqlVVKpRRFAET/48wNKsbbXZ&#10;lCba+vZGEDwOM/MNs1y3phQvql1hWcFoGIEgTq0uOFNwvewGcxDOI2ssLZOCNzlYr7qdJSbaNnyi&#10;19lnIkDYJagg975KpHRpTgbd0FbEwbvZ2qAPss6krrEJcFPKOIqm0mDBYSHHirY5pY/z0yho5rP9&#10;5Srj2/Qd3Zvt6IiSJqhUv9duFiA8tf4f/rUPWsE4hu+X8AP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xJmFi+AAAA2wAAAA8AAAAAAAAAAAAAAAAAmAIAAGRycy9kb3ducmV2&#10;LnhtbFBLBQYAAAAABAAEAPUAAACDAwAAAAA=&#10;" path="m,243343l179100,,372486,243343,,243343xe" fillcolor="black [3213]" stroked="f" strokeweight="2pt"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KzycUA&#10;AADbAAAADwAAAGRycy9kb3ducmV2LnhtbESPzWrDMBCE74W+g9hCLiWR40ApTpRQCoUcAsXuT3Jc&#10;rI1lYq1USUnct68KhR6HmfmGWW1GO4gLhdg7VjCfFSCIW6d77hS8v71MH0HEhKxxcEwKvinCZn17&#10;s8JKuyvXdGlSJzKEY4UKTEq+kjK2hizGmfPE2Tu6YDFlGTqpA14z3A6yLIoHabHnvGDQ07Oh9tSc&#10;rYL68NqEsy/Nfqz9bmg/yvuv+KnU5G58WoJINKb/8F97qxUsFvD7Jf8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YrPJxQAAANsAAAAPAAAAAAAAAAAAAAAAAJgCAABkcnMv&#10;ZG93bnJldi54bWxQSwUGAAAAAAQABAD1AAAAigMAAAAA&#10;" fillcolor="black [3213]" stroked="f" strokeweight="2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Группа 4" descr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D0383C" id="Группа 4" o:spid="_x0000_s1026" alt="Значок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YOZMUd8SAABBZQAADgAAAAAAAAAAAAAAAAAuAgAAZHJzL2Uyb0Rv&#10;Yy54bWxQSwECLQAUAAYACAAAACEAaEcb0NgAAAADAQAADwAAAAAAAAAAAAAAAAA5FQAAZHJzL2Rv&#10;d25yZXYueG1sUEsFBgAAAAAEAAQA8wAAAD4WAAAAAA==&#10;">
                    <o:lock v:ext="edit" aspectratio="t"/>
                    <v:shape id="Кружок вокруг символа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+mRMYA&#10;AADbAAAADwAAAGRycy9kb3ducmV2LnhtbESPQWvCQBSE74X+h+UJvdWNrRVJXaW0FduDQlQ8v2af&#10;2dDs2zS7xtRf7wqCx2FmvmEms85WoqXGl44VDPoJCOLc6ZILBdvN/HEMwgdkjZVjUvBPHmbT+7sJ&#10;ptodOaN2HQoRIexTVGBCqFMpfW7Iou+7mjh6e9dYDFE2hdQNHiPcVvIpSUbSYslxwWBN74by3/XB&#10;Kji134ts+PEzyHbLocHRkj4PfyulHnrd2yuIQF24ha/tL63g+QUuX+IPkN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+mRMYAAADbAAAADwAAAAAAAAAAAAAAAACYAgAAZHJz&#10;L2Rvd25yZXYueG1sUEsFBgAAAAAEAAQA9QAAAIsD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d6d3f9 [3204]" strokecolor="#d6d3f9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2j58QA&#10;AADbAAAADwAAAGRycy9kb3ducmV2LnhtbESPS2vDMBCE74X+B7GFXkoi14WQOJFNKBgKSQ95HHJc&#10;rPWDWCtjKbbz76NCIcdhZr5hNtlkWjFQ7xrLCj7nEQjiwuqGKwXnUz5bgnAeWWNrmRTcyUGWvr5s&#10;MNF25AMNR1+JAGGXoILa+y6R0hU1GXRz2xEHr7S9QR9kX0nd4xjgppVxFC2kwYbDQo0dfddUXI83&#10;o2B16crtR7zbx1ct89L/0pTLm1Lvb9N2DcLT5J/h//aPVvC1gL8v4QfI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to+fEAAAA2wAAAA8AAAAAAAAAAAAAAAAAmAIAAGRycy9k&#10;b3ducmV2LnhtbFBLBQYAAAAABAAEAPUAAACJAw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Группа 10" descr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45568E" id="Группа 10" o:spid="_x0000_s1026" alt="Значок телефона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AkqQvhvEQAA&#10;8F0AAA4AAAAAAAAAAAAAAAAALgIAAGRycy9lMm9Eb2MueG1sUEsBAi0AFAAGAAgAAAAhAGhHG9DY&#10;AAAAAwEAAA8AAAAAAAAAAAAAAAAAyRMAAGRycy9kb3ducmV2LnhtbFBLBQYAAAAABAAEAPMAAADO&#10;FAAAAAA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6d3f9 [3204]" strokecolor="#d6d3f9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9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Группа 16" descr="Значок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3C85653" id="Группа 16" o:spid="_x0000_s1026" alt="Значок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A8hfYl8REAABBkAAAOAAAAAAAAAAAAAAAAAC4CAABkcnMvZTJvRG9jLnhtbFBLAQIt&#10;ABQABgAIAAAAIQBoRxvQ2AAAAAMBAAAPAAAAAAAAAAAAAAAAAEsUAABkcnMvZG93bnJldi54bWxQ&#10;SwUGAAAAAAQABADzAAAAUBUAAAAA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d6d3f9 [3204]" strokecolor="#d6d3f9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F46AAC">
      <w:tc>
        <w:tcPr>
          <w:tcW w:w="2545" w:type="dxa"/>
          <w:tcMar>
            <w:top w:w="144" w:type="dxa"/>
            <w:left w:w="115" w:type="dxa"/>
            <w:right w:w="115" w:type="dxa"/>
          </w:tcMar>
        </w:tcPr>
        <w:p w:rsidR="00811117" w:rsidRPr="00B45C93" w:rsidRDefault="00CF3C41" w:rsidP="00B45C93">
          <w:pPr>
            <w:pStyle w:val="a9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Электронный адрес:"/>
              <w:tag w:val="Электронный адрес:"/>
              <w:id w:val="515659298"/>
              <w:placeholder>
                <w:docPart w:val="2B1F2D754C6A4993BA5C99B2401DA46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B45C93" w:rsidRPr="00B45C93">
                <w:rPr>
                  <w:sz w:val="18"/>
                  <w:szCs w:val="18"/>
                  <w:lang w:val="en-US"/>
                </w:rPr>
                <w:t>SASHA.BESS3@YANDEX.RU</w:t>
              </w:r>
            </w:sdtContent>
          </w:sdt>
        </w:p>
      </w:tc>
      <w:tc>
        <w:tcPr>
          <w:tcW w:w="2545" w:type="dxa"/>
          <w:tcMar>
            <w:top w:w="144" w:type="dxa"/>
            <w:left w:w="115" w:type="dxa"/>
            <w:right w:w="115" w:type="dxa"/>
          </w:tcMar>
        </w:tcPr>
        <w:sdt>
          <w:sdtPr>
            <w:alias w:val="Имя пользователя Twitter:"/>
            <w:tag w:val="Имя пользователя Twitter:"/>
            <w:id w:val="-1428411937"/>
            <w:placeholder>
              <w:docPart w:val="AC349327372C47048C036937C91F91D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B45C93" w:rsidP="00B45C93">
              <w:pPr>
                <w:pStyle w:val="a9"/>
              </w:pPr>
              <w:r>
                <w:rPr>
                  <w:lang w:val="en-US"/>
                </w:rPr>
                <w:t>-</w:t>
              </w:r>
            </w:p>
          </w:sdtContent>
        </w:sdt>
      </w:tc>
      <w:tc>
        <w:tcPr>
          <w:tcW w:w="2544" w:type="dxa"/>
          <w:tcMar>
            <w:top w:w="144" w:type="dxa"/>
            <w:left w:w="115" w:type="dxa"/>
            <w:right w:w="115" w:type="dxa"/>
          </w:tcMar>
        </w:tcPr>
        <w:sdt>
          <w:sdtPr>
            <w:alias w:val="Телефон:"/>
            <w:tag w:val="Телефон:"/>
            <w:id w:val="-1417093652"/>
            <w:placeholder>
              <w:docPart w:val="4CCE90EE8AE5465FAC26C9F6052FFE63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B45C93" w:rsidP="00B45C93">
              <w:pPr>
                <w:pStyle w:val="a9"/>
              </w:pPr>
              <w:r>
                <w:rPr>
                  <w:lang w:val="en-US"/>
                </w:rPr>
                <w:t>89851718852</w:t>
              </w:r>
            </w:p>
          </w:sdtContent>
        </w:sdt>
      </w:tc>
      <w:tc>
        <w:tcPr>
          <w:tcW w:w="2544" w:type="dxa"/>
          <w:tcMar>
            <w:top w:w="144" w:type="dxa"/>
            <w:left w:w="115" w:type="dxa"/>
            <w:right w:w="115" w:type="dxa"/>
          </w:tcMar>
        </w:tcPr>
        <w:sdt>
          <w:sdtPr>
            <w:alias w:val="URL-адрес LinkedIn:"/>
            <w:tag w:val="URL-адрес LinkedIn:"/>
            <w:id w:val="145861747"/>
            <w:placeholder>
              <w:docPart w:val="FE02AA87ACEA49E8BCD0813AF2673324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B45C93" w:rsidP="00B45C93">
              <w:pPr>
                <w:pStyle w:val="a9"/>
              </w:pPr>
              <w:r>
                <w:rPr>
                  <w:lang w:val="en-US"/>
                </w:rPr>
                <w:t>-</w:t>
              </w:r>
            </w:p>
          </w:sdtContent>
        </w:sdt>
      </w:tc>
    </w:tr>
  </w:tbl>
  <w:p w:rsidR="00217980" w:rsidRDefault="0021798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C41" w:rsidRDefault="00CF3C41" w:rsidP="00713050">
      <w:pPr>
        <w:spacing w:line="240" w:lineRule="auto"/>
      </w:pPr>
      <w:r>
        <w:separator/>
      </w:r>
    </w:p>
  </w:footnote>
  <w:footnote w:type="continuationSeparator" w:id="0">
    <w:p w:rsidR="00CF3C41" w:rsidRDefault="00CF3C41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F5A79"/>
    <w:multiLevelType w:val="hybridMultilevel"/>
    <w:tmpl w:val="49DE6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A1920"/>
    <w:multiLevelType w:val="hybridMultilevel"/>
    <w:tmpl w:val="20CA5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D48F2"/>
    <w:multiLevelType w:val="hybridMultilevel"/>
    <w:tmpl w:val="A1B2D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93"/>
    <w:rsid w:val="000474F3"/>
    <w:rsid w:val="0005567A"/>
    <w:rsid w:val="0007029E"/>
    <w:rsid w:val="00091382"/>
    <w:rsid w:val="000B0619"/>
    <w:rsid w:val="000B61CA"/>
    <w:rsid w:val="000B763A"/>
    <w:rsid w:val="000F7610"/>
    <w:rsid w:val="00114ED7"/>
    <w:rsid w:val="001341FA"/>
    <w:rsid w:val="00140B0E"/>
    <w:rsid w:val="00183F66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46A22"/>
    <w:rsid w:val="00364079"/>
    <w:rsid w:val="00387529"/>
    <w:rsid w:val="003B6AAF"/>
    <w:rsid w:val="003C5528"/>
    <w:rsid w:val="004077FB"/>
    <w:rsid w:val="00423741"/>
    <w:rsid w:val="00424DD9"/>
    <w:rsid w:val="0046104A"/>
    <w:rsid w:val="004715C7"/>
    <w:rsid w:val="004717C5"/>
    <w:rsid w:val="00523479"/>
    <w:rsid w:val="005236AC"/>
    <w:rsid w:val="00543DB7"/>
    <w:rsid w:val="00565C49"/>
    <w:rsid w:val="005729B0"/>
    <w:rsid w:val="005B6B8B"/>
    <w:rsid w:val="005D27FD"/>
    <w:rsid w:val="005E42E0"/>
    <w:rsid w:val="00621F8E"/>
    <w:rsid w:val="00641630"/>
    <w:rsid w:val="00646714"/>
    <w:rsid w:val="00684488"/>
    <w:rsid w:val="006963C1"/>
    <w:rsid w:val="006A3CE7"/>
    <w:rsid w:val="006C4C50"/>
    <w:rsid w:val="006D76B1"/>
    <w:rsid w:val="00703774"/>
    <w:rsid w:val="00713050"/>
    <w:rsid w:val="00741125"/>
    <w:rsid w:val="00746F7F"/>
    <w:rsid w:val="007569C1"/>
    <w:rsid w:val="00763832"/>
    <w:rsid w:val="007D2696"/>
    <w:rsid w:val="00811117"/>
    <w:rsid w:val="008125F4"/>
    <w:rsid w:val="00814061"/>
    <w:rsid w:val="00841146"/>
    <w:rsid w:val="0088504C"/>
    <w:rsid w:val="0089210B"/>
    <w:rsid w:val="0089382B"/>
    <w:rsid w:val="008A1907"/>
    <w:rsid w:val="008C6BCA"/>
    <w:rsid w:val="008C7B50"/>
    <w:rsid w:val="008E2F29"/>
    <w:rsid w:val="008F665A"/>
    <w:rsid w:val="00901755"/>
    <w:rsid w:val="00922BE7"/>
    <w:rsid w:val="00931A64"/>
    <w:rsid w:val="009477FB"/>
    <w:rsid w:val="009754CD"/>
    <w:rsid w:val="0098465E"/>
    <w:rsid w:val="009A6CE0"/>
    <w:rsid w:val="009B3C40"/>
    <w:rsid w:val="00A42540"/>
    <w:rsid w:val="00A50939"/>
    <w:rsid w:val="00A84402"/>
    <w:rsid w:val="00A84C8D"/>
    <w:rsid w:val="00AA6A40"/>
    <w:rsid w:val="00B3214E"/>
    <w:rsid w:val="00B45C93"/>
    <w:rsid w:val="00B5664D"/>
    <w:rsid w:val="00BA5B40"/>
    <w:rsid w:val="00BD0206"/>
    <w:rsid w:val="00BD027A"/>
    <w:rsid w:val="00C125FE"/>
    <w:rsid w:val="00C2098A"/>
    <w:rsid w:val="00C5444A"/>
    <w:rsid w:val="00C612DA"/>
    <w:rsid w:val="00C7741E"/>
    <w:rsid w:val="00C875AB"/>
    <w:rsid w:val="00CA3DF1"/>
    <w:rsid w:val="00CA4581"/>
    <w:rsid w:val="00CE18D5"/>
    <w:rsid w:val="00CF3C41"/>
    <w:rsid w:val="00D04109"/>
    <w:rsid w:val="00D74A43"/>
    <w:rsid w:val="00D81A7B"/>
    <w:rsid w:val="00DD6416"/>
    <w:rsid w:val="00DF4E0A"/>
    <w:rsid w:val="00E02DCD"/>
    <w:rsid w:val="00E12C60"/>
    <w:rsid w:val="00E22E87"/>
    <w:rsid w:val="00E57630"/>
    <w:rsid w:val="00E86C2B"/>
    <w:rsid w:val="00EC1372"/>
    <w:rsid w:val="00EF7CC9"/>
    <w:rsid w:val="00F207C0"/>
    <w:rsid w:val="00F20AE5"/>
    <w:rsid w:val="00F46AAC"/>
    <w:rsid w:val="00F645C7"/>
    <w:rsid w:val="00F9772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FF7757-F663-421C-AB45-45229D77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C93"/>
  </w:style>
  <w:style w:type="paragraph" w:styleId="1">
    <w:name w:val="heading 1"/>
    <w:basedOn w:val="a"/>
    <w:next w:val="a"/>
    <w:link w:val="10"/>
    <w:uiPriority w:val="9"/>
    <w:qFormat/>
    <w:rsid w:val="00B45C9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5C9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45C9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45C9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5C93"/>
    <w:pPr>
      <w:spacing w:after="0"/>
      <w:jc w:val="left"/>
      <w:outlineLvl w:val="4"/>
    </w:pPr>
    <w:rPr>
      <w:smallCaps/>
      <w:color w:val="4E74A2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5C93"/>
    <w:pPr>
      <w:spacing w:after="0"/>
      <w:jc w:val="left"/>
      <w:outlineLvl w:val="5"/>
    </w:pPr>
    <w:rPr>
      <w:smallCaps/>
      <w:color w:val="809EC2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5C93"/>
    <w:pPr>
      <w:spacing w:after="0"/>
      <w:jc w:val="left"/>
      <w:outlineLvl w:val="6"/>
    </w:pPr>
    <w:rPr>
      <w:b/>
      <w:bCs/>
      <w:smallCaps/>
      <w:color w:val="809EC2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5C93"/>
    <w:pPr>
      <w:spacing w:after="0"/>
      <w:jc w:val="left"/>
      <w:outlineLvl w:val="7"/>
    </w:pPr>
    <w:rPr>
      <w:b/>
      <w:bCs/>
      <w:i/>
      <w:iCs/>
      <w:smallCaps/>
      <w:color w:val="4E74A2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5C93"/>
    <w:pPr>
      <w:spacing w:after="0"/>
      <w:jc w:val="left"/>
      <w:outlineLvl w:val="8"/>
    </w:pPr>
    <w:rPr>
      <w:b/>
      <w:bCs/>
      <w:i/>
      <w:iCs/>
      <w:smallCaps/>
      <w:color w:val="344D6C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5C93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45C93"/>
    <w:rPr>
      <w:smallCaps/>
      <w:spacing w:val="5"/>
      <w:sz w:val="24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45C9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45C93"/>
    <w:rPr>
      <w:smallCaps/>
      <w:spacing w:val="5"/>
      <w:sz w:val="32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B45C93"/>
    <w:rPr>
      <w:i/>
      <w:iCs/>
      <w:smallCaps/>
      <w:spacing w:val="1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183F66"/>
    <w:pPr>
      <w:spacing w:line="240" w:lineRule="auto"/>
    </w:pPr>
  </w:style>
  <w:style w:type="paragraph" w:customStyle="1" w:styleId="a8">
    <w:name w:val="Инициалы"/>
    <w:basedOn w:val="a"/>
    <w:next w:val="3"/>
    <w:uiPriority w:val="1"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D6D3F9" w:themeColor="accent1"/>
      <w:sz w:val="110"/>
    </w:rPr>
  </w:style>
  <w:style w:type="character" w:customStyle="1" w:styleId="a7">
    <w:name w:val="Верхний колонтитул Знак"/>
    <w:basedOn w:val="a0"/>
    <w:link w:val="a6"/>
    <w:uiPriority w:val="99"/>
    <w:rsid w:val="00183F66"/>
    <w:rPr>
      <w:rFonts w:ascii="Cambria" w:hAnsi="Cambria"/>
    </w:rPr>
  </w:style>
  <w:style w:type="paragraph" w:styleId="a9">
    <w:name w:val="footer"/>
    <w:basedOn w:val="a"/>
    <w:link w:val="aa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a">
    <w:name w:val="Нижний колонтитул Знак"/>
    <w:basedOn w:val="a0"/>
    <w:link w:val="a9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0"/>
    <w:link w:val="8"/>
    <w:uiPriority w:val="9"/>
    <w:semiHidden/>
    <w:rsid w:val="00B45C93"/>
    <w:rPr>
      <w:b/>
      <w:bCs/>
      <w:i/>
      <w:iCs/>
      <w:smallCaps/>
      <w:color w:val="4E74A2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B45C93"/>
    <w:rPr>
      <w:b/>
      <w:bCs/>
      <w:i/>
      <w:iCs/>
      <w:smallCaps/>
      <w:color w:val="344D6C" w:themeColor="accent6" w:themeShade="80"/>
    </w:rPr>
  </w:style>
  <w:style w:type="paragraph" w:styleId="ab">
    <w:name w:val="Title"/>
    <w:basedOn w:val="a"/>
    <w:next w:val="a"/>
    <w:link w:val="ac"/>
    <w:uiPriority w:val="10"/>
    <w:qFormat/>
    <w:rsid w:val="00B45C93"/>
    <w:pPr>
      <w:pBdr>
        <w:top w:val="single" w:sz="8" w:space="1" w:color="809EC2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B45C93"/>
    <w:rPr>
      <w:smallCaps/>
      <w:color w:val="262626" w:themeColor="text1" w:themeTint="D9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B45C9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e">
    <w:name w:val="Подзаголовок Знак"/>
    <w:basedOn w:val="a0"/>
    <w:link w:val="ad"/>
    <w:uiPriority w:val="11"/>
    <w:rsid w:val="00B45C93"/>
    <w:rPr>
      <w:rFonts w:asciiTheme="majorHAnsi" w:eastAsiaTheme="majorEastAsia" w:hAnsiTheme="majorHAnsi" w:cstheme="majorBidi"/>
    </w:rPr>
  </w:style>
  <w:style w:type="character" w:customStyle="1" w:styleId="50">
    <w:name w:val="Заголовок 5 Знак"/>
    <w:basedOn w:val="a0"/>
    <w:link w:val="5"/>
    <w:uiPriority w:val="9"/>
    <w:semiHidden/>
    <w:rsid w:val="00B45C93"/>
    <w:rPr>
      <w:smallCaps/>
      <w:color w:val="4E74A2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B45C93"/>
    <w:rPr>
      <w:smallCaps/>
      <w:color w:val="809EC2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B45C93"/>
    <w:rPr>
      <w:b/>
      <w:bCs/>
      <w:smallCaps/>
      <w:color w:val="809EC2" w:themeColor="accent6"/>
      <w:spacing w:val="10"/>
    </w:rPr>
  </w:style>
  <w:style w:type="character" w:styleId="af">
    <w:name w:val="Strong"/>
    <w:uiPriority w:val="22"/>
    <w:qFormat/>
    <w:rsid w:val="00B45C93"/>
    <w:rPr>
      <w:b/>
      <w:bCs/>
      <w:color w:val="809EC2" w:themeColor="accent6"/>
    </w:rPr>
  </w:style>
  <w:style w:type="character" w:styleId="af0">
    <w:name w:val="Emphasis"/>
    <w:uiPriority w:val="20"/>
    <w:qFormat/>
    <w:rsid w:val="00B45C93"/>
    <w:rPr>
      <w:b/>
      <w:bCs/>
      <w:i/>
      <w:iCs/>
      <w:spacing w:val="10"/>
    </w:rPr>
  </w:style>
  <w:style w:type="paragraph" w:styleId="af1">
    <w:name w:val="List Paragraph"/>
    <w:basedOn w:val="a"/>
    <w:uiPriority w:val="34"/>
    <w:qFormat/>
    <w:rsid w:val="00B45C9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45C93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45C93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B45C93"/>
    <w:pPr>
      <w:pBdr>
        <w:top w:val="single" w:sz="8" w:space="1" w:color="809EC2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3">
    <w:name w:val="Выделенная цитата Знак"/>
    <w:basedOn w:val="a0"/>
    <w:link w:val="af2"/>
    <w:uiPriority w:val="30"/>
    <w:rsid w:val="00B45C93"/>
    <w:rPr>
      <w:b/>
      <w:bCs/>
      <w:i/>
      <w:iCs/>
    </w:rPr>
  </w:style>
  <w:style w:type="character" w:styleId="af4">
    <w:name w:val="Subtle Emphasis"/>
    <w:uiPriority w:val="19"/>
    <w:qFormat/>
    <w:rsid w:val="00B45C93"/>
    <w:rPr>
      <w:i/>
      <w:iCs/>
    </w:rPr>
  </w:style>
  <w:style w:type="character" w:styleId="af5">
    <w:name w:val="Intense Emphasis"/>
    <w:uiPriority w:val="21"/>
    <w:qFormat/>
    <w:rsid w:val="00B45C93"/>
    <w:rPr>
      <w:b/>
      <w:bCs/>
      <w:i/>
      <w:iCs/>
      <w:color w:val="809EC2" w:themeColor="accent6"/>
      <w:spacing w:val="10"/>
    </w:rPr>
  </w:style>
  <w:style w:type="character" w:styleId="af6">
    <w:name w:val="Subtle Reference"/>
    <w:uiPriority w:val="31"/>
    <w:qFormat/>
    <w:rsid w:val="00B45C93"/>
    <w:rPr>
      <w:b/>
      <w:bCs/>
    </w:rPr>
  </w:style>
  <w:style w:type="character" w:styleId="af7">
    <w:name w:val="Intense Reference"/>
    <w:uiPriority w:val="32"/>
    <w:qFormat/>
    <w:rsid w:val="00B45C93"/>
    <w:rPr>
      <w:b/>
      <w:bCs/>
      <w:smallCaps/>
      <w:spacing w:val="5"/>
      <w:sz w:val="22"/>
      <w:szCs w:val="22"/>
      <w:u w:val="single"/>
    </w:rPr>
  </w:style>
  <w:style w:type="character" w:styleId="af8">
    <w:name w:val="Book Title"/>
    <w:uiPriority w:val="33"/>
    <w:qFormat/>
    <w:rsid w:val="00B45C9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9">
    <w:name w:val="TOC Heading"/>
    <w:basedOn w:val="1"/>
    <w:next w:val="a"/>
    <w:uiPriority w:val="39"/>
    <w:semiHidden/>
    <w:unhideWhenUsed/>
    <w:qFormat/>
    <w:rsid w:val="00B45C93"/>
    <w:pPr>
      <w:outlineLvl w:val="9"/>
    </w:pPr>
  </w:style>
  <w:style w:type="paragraph" w:styleId="afa">
    <w:name w:val="caption"/>
    <w:basedOn w:val="a"/>
    <w:next w:val="a"/>
    <w:uiPriority w:val="35"/>
    <w:semiHidden/>
    <w:unhideWhenUsed/>
    <w:qFormat/>
    <w:rsid w:val="00B45C93"/>
    <w:rPr>
      <w:b/>
      <w:bCs/>
      <w:caps/>
      <w:sz w:val="16"/>
      <w:szCs w:val="16"/>
    </w:rPr>
  </w:style>
  <w:style w:type="character" w:styleId="afb">
    <w:name w:val="line number"/>
    <w:basedOn w:val="a0"/>
    <w:uiPriority w:val="99"/>
    <w:semiHidden/>
    <w:unhideWhenUsed/>
    <w:rsid w:val="00F46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96;&#1091;&#1088;&#1080;&#1082;\AppData\Roaming\Microsoft\&#1064;&#1072;&#1073;&#1083;&#1086;&#1085;&#1099;\&#1041;&#1077;&#1079;&#1091;&#1087;&#1088;&#1077;&#1095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094227BD524AA98FDBB6138014ED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485661-AB8C-40E8-BB71-2BD0643C5BA2}"/>
      </w:docPartPr>
      <w:docPartBody>
        <w:p w:rsidR="00000000" w:rsidRDefault="00F50DF7">
          <w:pPr>
            <w:pStyle w:val="62094227BD524AA98FDBB6138014ED3E"/>
          </w:pPr>
          <w:r w:rsidRPr="00387529">
            <w:t>ВИ</w:t>
          </w:r>
        </w:p>
      </w:docPartBody>
    </w:docPart>
    <w:docPart>
      <w:docPartPr>
        <w:name w:val="DB701E81624D4B818AE21039ADC66A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E5952B-42D5-4E0E-B502-02E102DC95DC}"/>
      </w:docPartPr>
      <w:docPartBody>
        <w:p w:rsidR="00000000" w:rsidRDefault="00F50DF7">
          <w:pPr>
            <w:pStyle w:val="DB701E81624D4B818AE21039ADC66A0C"/>
          </w:pPr>
          <w:r w:rsidRPr="00333CD3">
            <w:rPr>
              <w:lang w:bidi="ru-RU"/>
            </w:rPr>
            <w:t>Навыки</w:t>
          </w:r>
        </w:p>
      </w:docPartBody>
    </w:docPart>
    <w:docPart>
      <w:docPartPr>
        <w:name w:val="DF2EEA45A97740FC9195BD0806F907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5872EA-45B5-4931-BA41-E1AE731DFFF2}"/>
      </w:docPartPr>
      <w:docPartBody>
        <w:p w:rsidR="00000000" w:rsidRDefault="00F50DF7">
          <w:pPr>
            <w:pStyle w:val="DF2EEA45A97740FC9195BD0806F907B3"/>
          </w:pPr>
          <w:r w:rsidRPr="00387529">
            <w:t>Ваше имя</w:t>
          </w:r>
        </w:p>
      </w:docPartBody>
    </w:docPart>
    <w:docPart>
      <w:docPartPr>
        <w:name w:val="E7C1F43468AD4BAEBB8E239689431F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A4ADE4-C174-4FA4-8955-589D2DCEEB27}"/>
      </w:docPartPr>
      <w:docPartBody>
        <w:p w:rsidR="00000000" w:rsidRDefault="00F50DF7">
          <w:pPr>
            <w:pStyle w:val="E7C1F43468AD4BAEBB8E239689431F5E"/>
          </w:pPr>
          <w:r w:rsidRPr="00333CD3">
            <w:rPr>
              <w:lang w:bidi="ru-RU"/>
            </w:rPr>
            <w:t>Опыт работы</w:t>
          </w:r>
        </w:p>
      </w:docPartBody>
    </w:docPart>
    <w:docPart>
      <w:docPartPr>
        <w:name w:val="E0DD0F83322D4BA3BAB09FC4E7899F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7AF76-DBE3-434D-900F-F1C9F111B7F0}"/>
      </w:docPartPr>
      <w:docPartBody>
        <w:p w:rsidR="00000000" w:rsidRDefault="00F50DF7">
          <w:pPr>
            <w:pStyle w:val="E0DD0F83322D4BA3BAB09FC4E7899F82"/>
          </w:pPr>
          <w:r w:rsidRPr="00333CD3">
            <w:rPr>
              <w:lang w:bidi="ru-RU"/>
            </w:rPr>
            <w:t>Образование</w:t>
          </w:r>
        </w:p>
      </w:docPartBody>
    </w:docPart>
    <w:docPart>
      <w:docPartPr>
        <w:name w:val="2B1F2D754C6A4993BA5C99B2401DA4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0AEF7D-024F-4D84-8F3D-F1711518E6E5}"/>
      </w:docPartPr>
      <w:docPartBody>
        <w:p w:rsidR="00000000" w:rsidRDefault="00F50DF7">
          <w:pPr>
            <w:pStyle w:val="2B1F2D754C6A4993BA5C99B2401DA46F"/>
          </w:pPr>
          <w:r w:rsidRPr="00333CD3">
            <w:rPr>
              <w:lang w:bidi="ru-RU"/>
            </w:rPr>
            <w:t xml:space="preserve">Дата </w:t>
          </w:r>
          <w:r w:rsidRPr="00333CD3">
            <w:rPr>
              <w:lang w:bidi="ru-RU"/>
            </w:rPr>
            <w:t>получения</w:t>
          </w:r>
        </w:p>
      </w:docPartBody>
    </w:docPart>
    <w:docPart>
      <w:docPartPr>
        <w:name w:val="AC349327372C47048C036937C91F91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42AC-4278-4706-919C-AFF38AB7A9C7}"/>
      </w:docPartPr>
      <w:docPartBody>
        <w:p w:rsidR="00000000" w:rsidRDefault="00F50DF7">
          <w:pPr>
            <w:pStyle w:val="AC349327372C47048C036937C91F91D1"/>
          </w:pPr>
          <w:r w:rsidRPr="001341FA">
            <w:rPr>
              <w:lang w:bidi="ru-RU"/>
            </w:rPr>
            <w:t>Перейдите на вкладку ленты "Главная", откройте раздел "Стили" и примените нужное форматирование щелчком мыши.</w:t>
          </w:r>
        </w:p>
      </w:docPartBody>
    </w:docPart>
    <w:docPart>
      <w:docPartPr>
        <w:name w:val="4CCE90EE8AE5465FAC26C9F6052FFE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A3D544-D9C6-4AE3-85E0-A933A0E1CF79}"/>
      </w:docPartPr>
      <w:docPartBody>
        <w:p w:rsidR="00000000" w:rsidRDefault="00F50DF7">
          <w:pPr>
            <w:pStyle w:val="4CCE90EE8AE5465FAC26C9F6052FFE63"/>
          </w:pPr>
          <w:r w:rsidRPr="001341FA">
            <w:rPr>
              <w:lang w:bidi="ru-RU"/>
            </w:rPr>
            <w:t xml:space="preserve">Вы были капитаном команды своего клуба, возглавляли благотворительный проект </w:t>
          </w:r>
          <w:r w:rsidRPr="001341FA">
            <w:rPr>
              <w:lang w:bidi="ru-RU"/>
            </w:rPr>
            <w:t>или выпускали газету своего учебного заведения? Не стесняйтесь! Опишите деятельность, иллюстрирующую Ваши лидерские качества.</w:t>
          </w:r>
        </w:p>
      </w:docPartBody>
    </w:docPart>
    <w:docPart>
      <w:docPartPr>
        <w:name w:val="FE02AA87ACEA49E8BCD0813AF26733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D8C343-4B05-4C1E-889A-BCF8B062D179}"/>
      </w:docPartPr>
      <w:docPartBody>
        <w:p w:rsidR="00000000" w:rsidRDefault="005625E0" w:rsidP="005625E0">
          <w:pPr>
            <w:pStyle w:val="FE02AA87ACEA49E8BCD0813AF2673324"/>
          </w:pPr>
          <w:r w:rsidRPr="00333CD3">
            <w:rPr>
              <w:lang w:bidi="ru-RU"/>
            </w:rPr>
            <w:t>Навыки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E0"/>
    <w:rsid w:val="005625E0"/>
    <w:rsid w:val="00F5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094227BD524AA98FDBB6138014ED3E">
    <w:name w:val="62094227BD524AA98FDBB6138014ED3E"/>
  </w:style>
  <w:style w:type="paragraph" w:customStyle="1" w:styleId="A1DAD00C58AF48BF964902E5279CCD35">
    <w:name w:val="A1DAD00C58AF48BF964902E5279CCD35"/>
  </w:style>
  <w:style w:type="paragraph" w:customStyle="1" w:styleId="28A0CEBA593E4E5FAC49CCDD09B368A7">
    <w:name w:val="28A0CEBA593E4E5FAC49CCDD09B368A7"/>
  </w:style>
  <w:style w:type="paragraph" w:customStyle="1" w:styleId="DB701E81624D4B818AE21039ADC66A0C">
    <w:name w:val="DB701E81624D4B818AE21039ADC66A0C"/>
  </w:style>
  <w:style w:type="paragraph" w:customStyle="1" w:styleId="02A9A96DFED14FEE959B372A77F6090B">
    <w:name w:val="02A9A96DFED14FEE959B372A77F6090B"/>
  </w:style>
  <w:style w:type="paragraph" w:customStyle="1" w:styleId="DF2EEA45A97740FC9195BD0806F907B3">
    <w:name w:val="DF2EEA45A97740FC9195BD0806F907B3"/>
  </w:style>
  <w:style w:type="paragraph" w:customStyle="1" w:styleId="4D789E00424A48EAAD4ACFF3F90FE7FF">
    <w:name w:val="4D789E00424A48EAAD4ACFF3F90FE7FF"/>
  </w:style>
  <w:style w:type="paragraph" w:customStyle="1" w:styleId="4F80B482D7C24430891D2803B8FACBA9">
    <w:name w:val="4F80B482D7C24430891D2803B8FACBA9"/>
  </w:style>
  <w:style w:type="paragraph" w:customStyle="1" w:styleId="E7C1F43468AD4BAEBB8E239689431F5E">
    <w:name w:val="E7C1F43468AD4BAEBB8E239689431F5E"/>
  </w:style>
  <w:style w:type="paragraph" w:customStyle="1" w:styleId="DE9BC21D1D674DD292BF320B9D8657D1">
    <w:name w:val="DE9BC21D1D674DD292BF320B9D8657D1"/>
  </w:style>
  <w:style w:type="paragraph" w:customStyle="1" w:styleId="C67E88A1785649A9BF1A5916E8684719">
    <w:name w:val="C67E88A1785649A9BF1A5916E8684719"/>
  </w:style>
  <w:style w:type="paragraph" w:customStyle="1" w:styleId="87EDA2F4E4464480AB267D44B483C8DB">
    <w:name w:val="87EDA2F4E4464480AB267D44B483C8DB"/>
  </w:style>
  <w:style w:type="paragraph" w:customStyle="1" w:styleId="558ABB3B08514F1CA3248658CE7ACEA0">
    <w:name w:val="558ABB3B08514F1CA3248658CE7ACEA0"/>
  </w:style>
  <w:style w:type="paragraph" w:customStyle="1" w:styleId="2A5E6E136A3D4F118750F32A24ED85F7">
    <w:name w:val="2A5E6E136A3D4F118750F32A24ED85F7"/>
  </w:style>
  <w:style w:type="paragraph" w:customStyle="1" w:styleId="581B6A9C343A40ADB17CA8ECF230310E">
    <w:name w:val="581B6A9C343A40ADB17CA8ECF230310E"/>
  </w:style>
  <w:style w:type="paragraph" w:customStyle="1" w:styleId="EA50CCAAD62A43FE967C1B820C7F3BA0">
    <w:name w:val="EA50CCAAD62A43FE967C1B820C7F3BA0"/>
  </w:style>
  <w:style w:type="paragraph" w:customStyle="1" w:styleId="40DECD739B2048478470DB1F213CAC47">
    <w:name w:val="40DECD739B2048478470DB1F213CAC47"/>
  </w:style>
  <w:style w:type="paragraph" w:customStyle="1" w:styleId="E0DD0F83322D4BA3BAB09FC4E7899F82">
    <w:name w:val="E0DD0F83322D4BA3BAB09FC4E7899F82"/>
  </w:style>
  <w:style w:type="paragraph" w:customStyle="1" w:styleId="A9A85494E27A417591D7598318D09EB9">
    <w:name w:val="A9A85494E27A417591D7598318D09EB9"/>
  </w:style>
  <w:style w:type="paragraph" w:customStyle="1" w:styleId="856A69E86C094A6F897B5EF68D6C2A9B">
    <w:name w:val="856A69E86C094A6F897B5EF68D6C2A9B"/>
  </w:style>
  <w:style w:type="paragraph" w:customStyle="1" w:styleId="67421510FD2F45EEA08BFE9D097290C5">
    <w:name w:val="67421510FD2F45EEA08BFE9D097290C5"/>
  </w:style>
  <w:style w:type="paragraph" w:customStyle="1" w:styleId="C7E8DD58C34A49F994F2DA9527652942">
    <w:name w:val="C7E8DD58C34A49F994F2DA9527652942"/>
  </w:style>
  <w:style w:type="paragraph" w:customStyle="1" w:styleId="884340BB4AA54B32ABA38174943A4E54">
    <w:name w:val="884340BB4AA54B32ABA38174943A4E54"/>
  </w:style>
  <w:style w:type="paragraph" w:customStyle="1" w:styleId="2B1F2D754C6A4993BA5C99B2401DA46F">
    <w:name w:val="2B1F2D754C6A4993BA5C99B2401DA46F"/>
  </w:style>
  <w:style w:type="paragraph" w:customStyle="1" w:styleId="E8E17107C24A4324809D7086BA5D518E">
    <w:name w:val="E8E17107C24A4324809D7086BA5D518E"/>
  </w:style>
  <w:style w:type="paragraph" w:customStyle="1" w:styleId="AC349327372C47048C036937C91F91D1">
    <w:name w:val="AC349327372C47048C036937C91F91D1"/>
  </w:style>
  <w:style w:type="paragraph" w:customStyle="1" w:styleId="7A14E03323504341878FCD4FD0EAFA7B">
    <w:name w:val="7A14E03323504341878FCD4FD0EAFA7B"/>
  </w:style>
  <w:style w:type="paragraph" w:customStyle="1" w:styleId="4CCE90EE8AE5465FAC26C9F6052FFE63">
    <w:name w:val="4CCE90EE8AE5465FAC26C9F6052FFE63"/>
  </w:style>
  <w:style w:type="paragraph" w:customStyle="1" w:styleId="31E0A24E49E940A2BF125BD38194EEF1">
    <w:name w:val="31E0A24E49E940A2BF125BD38194EEF1"/>
    <w:rsid w:val="005625E0"/>
  </w:style>
  <w:style w:type="paragraph" w:customStyle="1" w:styleId="FE02AA87ACEA49E8BCD0813AF2673324">
    <w:name w:val="FE02AA87ACEA49E8BCD0813AF2673324"/>
    <w:rsid w:val="00562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Другая 4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D6D3F9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-</CompanyAddress>
  <CompanyPhone>89851718852</CompanyPhone>
  <CompanyFax>-</CompanyFax>
  <CompanyEmail>SASHA.BESS3@YANDEX.RU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A13C9F-8597-4C76-B6AC-DE8A75F95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Безупречное резюме от MOO</Template>
  <TotalTime>1361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Студентка</dc:subject>
  <dc:creator>Бессмертная Александра</dc:creator>
  <cp:keywords>CV</cp:keywords>
  <dc:description/>
  <cp:lastModifiedBy>шурик</cp:lastModifiedBy>
  <cp:revision>14</cp:revision>
  <cp:lastPrinted>2018-02-01T17:56:00Z</cp:lastPrinted>
  <dcterms:created xsi:type="dcterms:W3CDTF">2018-01-31T19:18:00Z</dcterms:created>
  <dcterms:modified xsi:type="dcterms:W3CDTF">2018-02-01T17:59:00Z</dcterms:modified>
</cp:coreProperties>
</file>